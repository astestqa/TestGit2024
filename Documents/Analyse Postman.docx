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6B1" w:rsidRDefault="00F916B1"/>
    <w:p w:rsidR="00F916B1" w:rsidRDefault="00F916B1"/>
    <w:p w:rsidR="00F916B1" w:rsidRDefault="00F916B1">
      <w:r>
        <w:rPr>
          <w:noProof/>
          <w:lang w:eastAsia="fr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i1025" type="#_x0000_t75" style="width:535.5pt;height:384.75pt;visibility:visible">
            <v:imagedata r:id="rId4" o:title=""/>
          </v:shape>
        </w:pict>
      </w:r>
    </w:p>
    <w:p w:rsidR="00F916B1" w:rsidRDefault="00F916B1">
      <w:r>
        <w:rPr>
          <w:noProof/>
          <w:lang w:eastAsia="fr-CA"/>
        </w:rPr>
        <w:pict>
          <v:shape id="Image 2" o:spid="_x0000_i1026" type="#_x0000_t75" style="width:324pt;height:265.5pt;visibility:visible">
            <v:imagedata r:id="rId5" o:title=""/>
          </v:shape>
        </w:pict>
      </w:r>
    </w:p>
    <w:p w:rsidR="00F916B1" w:rsidRDefault="00F916B1">
      <w:r>
        <w:rPr>
          <w:noProof/>
          <w:lang w:eastAsia="fr-CA"/>
        </w:rPr>
        <w:pict>
          <v:shape id="Image 3" o:spid="_x0000_i1027" type="#_x0000_t75" style="width:537.75pt;height:175.5pt;visibility:visible">
            <v:imagedata r:id="rId6" o:title=""/>
          </v:shape>
        </w:pict>
      </w:r>
    </w:p>
    <w:p w:rsidR="00F916B1" w:rsidRDefault="00F916B1">
      <w:r>
        <w:rPr>
          <w:noProof/>
          <w:lang w:eastAsia="fr-CA"/>
        </w:rPr>
        <w:pict>
          <v:shape id="Image 4" o:spid="_x0000_i1028" type="#_x0000_t75" style="width:538.5pt;height:207.75pt;visibility:visible">
            <v:imagedata r:id="rId7" o:title=""/>
          </v:shape>
        </w:pict>
      </w:r>
    </w:p>
    <w:p w:rsidR="00F916B1" w:rsidRDefault="00F916B1">
      <w:r>
        <w:rPr>
          <w:noProof/>
          <w:lang w:eastAsia="fr-CA"/>
        </w:rPr>
        <w:pict>
          <v:shape id="Image 5" o:spid="_x0000_i1029" type="#_x0000_t75" style="width:535.5pt;height:225.75pt;visibility:visible">
            <v:imagedata r:id="rId8" o:title=""/>
          </v:shape>
        </w:pict>
      </w:r>
      <w:r>
        <w:br w:type="page"/>
      </w:r>
    </w:p>
    <w:p w:rsidR="00F916B1" w:rsidRDefault="00F916B1">
      <w:r>
        <w:rPr>
          <w:noProof/>
          <w:lang w:eastAsia="fr-CA"/>
        </w:rPr>
        <w:pict>
          <v:shape id="Image 6" o:spid="_x0000_i1030" type="#_x0000_t75" style="width:536.25pt;height:174pt;visibility:visible">
            <v:imagedata r:id="rId9" o:title=""/>
          </v:shape>
        </w:pict>
      </w:r>
    </w:p>
    <w:p w:rsidR="00F916B1" w:rsidRDefault="00F916B1">
      <w:r>
        <w:rPr>
          <w:noProof/>
          <w:lang w:eastAsia="fr-CA"/>
        </w:rPr>
        <w:pict>
          <v:shape id="Image 7" o:spid="_x0000_i1031" type="#_x0000_t75" style="width:537.75pt;height:213pt;visibility:visible">
            <v:imagedata r:id="rId10" o:title=""/>
          </v:shape>
        </w:pict>
      </w:r>
    </w:p>
    <w:p w:rsidR="00F916B1" w:rsidRDefault="00F916B1">
      <w:r>
        <w:rPr>
          <w:noProof/>
          <w:lang w:eastAsia="fr-CA"/>
        </w:rPr>
        <w:pict>
          <v:shape id="Image 8" o:spid="_x0000_i1032" type="#_x0000_t75" style="width:533.25pt;height:171pt;visibility:visible">
            <v:imagedata r:id="rId11" o:title=""/>
          </v:shape>
        </w:pict>
      </w:r>
    </w:p>
    <w:p w:rsidR="00F916B1" w:rsidRDefault="00F916B1">
      <w:r>
        <w:br w:type="page"/>
      </w:r>
    </w:p>
    <w:p w:rsidR="00F916B1" w:rsidRDefault="00F916B1">
      <w:r>
        <w:rPr>
          <w:noProof/>
          <w:lang w:eastAsia="fr-CA"/>
        </w:rPr>
        <w:pict>
          <v:shape id="Image 9" o:spid="_x0000_i1033" type="#_x0000_t75" style="width:537pt;height:280.5pt;visibility:visible">
            <v:imagedata r:id="rId12" o:title=""/>
          </v:shape>
        </w:pict>
      </w:r>
    </w:p>
    <w:p w:rsidR="00F916B1" w:rsidRDefault="00F916B1"/>
    <w:p w:rsidR="00F916B1" w:rsidRDefault="00F916B1">
      <w:r>
        <w:rPr>
          <w:noProof/>
          <w:lang w:eastAsia="fr-CA"/>
        </w:rPr>
        <w:pict>
          <v:shape id="Image 10" o:spid="_x0000_i1034" type="#_x0000_t75" style="width:532.5pt;height:195pt;visibility:visible">
            <v:imagedata r:id="rId13" o:title=""/>
          </v:shape>
        </w:pict>
      </w:r>
    </w:p>
    <w:p w:rsidR="00F916B1" w:rsidRDefault="00F916B1"/>
    <w:p w:rsidR="00F916B1" w:rsidRDefault="00F916B1">
      <w:r>
        <w:br w:type="page"/>
      </w:r>
    </w:p>
    <w:p w:rsidR="00F916B1" w:rsidRDefault="00F916B1">
      <w:r>
        <w:rPr>
          <w:noProof/>
          <w:lang w:eastAsia="fr-CA"/>
        </w:rPr>
        <w:pict>
          <v:shape id="Image 11" o:spid="_x0000_i1035" type="#_x0000_t75" style="width:387pt;height:412.5pt;visibility:visible">
            <v:imagedata r:id="rId14" o:title=""/>
          </v:shape>
        </w:pict>
      </w:r>
      <w:bookmarkStart w:id="0" w:name="_GoBack"/>
      <w:bookmarkEnd w:id="0"/>
    </w:p>
    <w:p w:rsidR="00F916B1" w:rsidRDefault="00F916B1">
      <w:r>
        <w:rPr>
          <w:noProof/>
          <w:lang w:eastAsia="fr-CA"/>
        </w:rPr>
        <w:pict>
          <v:shape id="Image 12" o:spid="_x0000_i1036" type="#_x0000_t75" style="width:412.5pt;height:603.75pt;visibility:visible">
            <v:imagedata r:id="rId15" o:title=""/>
          </v:shape>
        </w:pict>
      </w:r>
    </w:p>
    <w:p w:rsidR="00F916B1" w:rsidRDefault="00F916B1">
      <w:r>
        <w:br w:type="page"/>
      </w:r>
    </w:p>
    <w:p w:rsidR="00F916B1" w:rsidRDefault="00F916B1">
      <w:pPr>
        <w:rPr>
          <w:noProof/>
          <w:lang w:eastAsia="fr-CA"/>
        </w:rPr>
      </w:pPr>
      <w:r>
        <w:rPr>
          <w:noProof/>
          <w:lang w:eastAsia="fr-CA"/>
        </w:rPr>
        <w:pict>
          <v:shape id="Image 13" o:spid="_x0000_i1037" type="#_x0000_t75" style="width:448.5pt;height:690.75pt;visibility:visible">
            <v:imagedata r:id="rId16" o:title=""/>
          </v:shape>
        </w:pict>
      </w:r>
    </w:p>
    <w:p w:rsidR="00F916B1" w:rsidRDefault="00F916B1">
      <w:pPr>
        <w:rPr>
          <w:noProof/>
          <w:lang w:eastAsia="fr-CA"/>
        </w:rPr>
      </w:pPr>
      <w:r>
        <w:rPr>
          <w:noProof/>
          <w:lang w:eastAsia="fr-CA"/>
        </w:rPr>
        <w:br w:type="page"/>
      </w:r>
    </w:p>
    <w:p w:rsidR="00F916B1" w:rsidRDefault="00F916B1">
      <w:pPr>
        <w:rPr>
          <w:noProof/>
          <w:lang w:eastAsia="fr-CA"/>
        </w:rPr>
      </w:pPr>
      <w:r>
        <w:rPr>
          <w:noProof/>
          <w:lang w:eastAsia="fr-CA"/>
        </w:rPr>
        <w:t>GUIDES</w:t>
      </w:r>
    </w:p>
    <w:p w:rsidR="00F916B1" w:rsidRDefault="00F916B1" w:rsidP="00A40C1D">
      <w:hyperlink r:id="rId17" w:history="1">
        <w:r>
          <w:rPr>
            <w:rStyle w:val="Hyperlink"/>
          </w:rPr>
          <w:t>https://openclassrooms.com/fr/courses/4668056-construisez-des-microservices/5123020-testez-votre-api-grace-a-postman</w:t>
        </w:r>
      </w:hyperlink>
    </w:p>
    <w:p w:rsidR="00F916B1" w:rsidRDefault="00F916B1" w:rsidP="00A40C1D"/>
    <w:p w:rsidR="00F916B1" w:rsidRDefault="00F916B1" w:rsidP="00A40C1D">
      <w:hyperlink r:id="rId18" w:history="1">
        <w:r>
          <w:rPr>
            <w:rStyle w:val="Hyperlink"/>
          </w:rPr>
          <w:t>https://www.udemy.com/fr/topic/postman/</w:t>
        </w:r>
      </w:hyperlink>
    </w:p>
    <w:p w:rsidR="00F916B1" w:rsidRDefault="00F916B1" w:rsidP="00A40C1D"/>
    <w:p w:rsidR="00F916B1" w:rsidRDefault="00F916B1" w:rsidP="00A40C1D">
      <w:hyperlink r:id="rId19" w:history="1">
        <w:r>
          <w:rPr>
            <w:rStyle w:val="Hyperlink"/>
          </w:rPr>
          <w:t>https://support.brightcove.com/fr/use-postman-api-requests</w:t>
        </w:r>
      </w:hyperlink>
    </w:p>
    <w:p w:rsidR="00F916B1" w:rsidRDefault="00F916B1" w:rsidP="00A40C1D"/>
    <w:p w:rsidR="00F916B1" w:rsidRDefault="00F916B1" w:rsidP="00A40C1D">
      <w:hyperlink r:id="rId20" w:history="1">
        <w:r>
          <w:rPr>
            <w:rStyle w:val="Hyperlink"/>
          </w:rPr>
          <w:t>https://blog.webnet.fr/presentation-de-postman-outil-multifonction-pour-api-web/</w:t>
        </w:r>
      </w:hyperlink>
    </w:p>
    <w:p w:rsidR="00F916B1" w:rsidRDefault="00F916B1" w:rsidP="00A40C1D"/>
    <w:p w:rsidR="00F916B1" w:rsidRDefault="00F916B1" w:rsidP="00A40C1D">
      <w:hyperlink r:id="rId21" w:history="1">
        <w:r>
          <w:rPr>
            <w:rStyle w:val="Hyperlink"/>
          </w:rPr>
          <w:t>https://www.youtube.com/watch?v=juldrxDrSH0&amp;list=PLhW3qG5bs-L-oT0GenwPLcJAPD_SiFK3C&amp;index=1</w:t>
        </w:r>
      </w:hyperlink>
    </w:p>
    <w:p w:rsidR="00F916B1" w:rsidRDefault="00F916B1" w:rsidP="00A40C1D"/>
    <w:p w:rsidR="00F916B1" w:rsidRDefault="00F916B1" w:rsidP="00A40C1D">
      <w:r>
        <w:t>JAVASCRIPT</w:t>
      </w:r>
    </w:p>
    <w:p w:rsidR="00F916B1" w:rsidRDefault="00F916B1" w:rsidP="00A40C1D">
      <w:r w:rsidRPr="006D04AD">
        <w:t>https://www.youtube.com/watch?v=wXOxtKLN5tk</w:t>
      </w:r>
    </w:p>
    <w:p w:rsidR="00F916B1" w:rsidRDefault="00F916B1" w:rsidP="00A40C1D">
      <w:r w:rsidRPr="006D04AD">
        <w:t>https://www.udemy.com/course/javascript-es6-es7/?gclid=EAIaIQobChMIhvr24tmk5QIVCmyGCh1sDA43EAAYASAAEgKzkfD_BwE&amp;moon=iapetus&amp;utm_campaign=20180605-French-Quebec&amp;utm_medium=udemyads&amp;utm_source=adwords-intl&amp;utm_term=_._ag_65060695822_._kw_javascript+cours_._ad_377036741999_._de_c_._dm__._pl__._ti_kwd-654317686011_._li_9000555_._pd__._</w:t>
      </w:r>
    </w:p>
    <w:p w:rsidR="00F916B1" w:rsidRPr="006D04AD" w:rsidRDefault="00F916B1" w:rsidP="00A40C1D"/>
    <w:p w:rsidR="00F916B1" w:rsidRDefault="00F916B1" w:rsidP="00A40C1D">
      <w:r>
        <w:br w:type="page"/>
      </w:r>
      <w:r>
        <w:pict>
          <v:shape id="_x0000_i1038" type="#_x0000_t75" style="width:411.75pt;height:546pt">
            <v:imagedata r:id="rId22" o:title=""/>
          </v:shape>
        </w:pict>
      </w:r>
    </w:p>
    <w:p w:rsidR="00F916B1" w:rsidRDefault="00F916B1" w:rsidP="00A40C1D">
      <w:r>
        <w:pict>
          <v:shape id="_x0000_i1039" type="#_x0000_t75" style="width:423pt;height:322.5pt">
            <v:imagedata r:id="rId23" o:title=""/>
          </v:shape>
        </w:pict>
      </w:r>
    </w:p>
    <w:sectPr w:rsidR="00F916B1" w:rsidSect="00EC759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7597"/>
    <w:rsid w:val="000D41C6"/>
    <w:rsid w:val="00185722"/>
    <w:rsid w:val="0019568A"/>
    <w:rsid w:val="001A3D47"/>
    <w:rsid w:val="001B0887"/>
    <w:rsid w:val="0021600E"/>
    <w:rsid w:val="00433CF3"/>
    <w:rsid w:val="00434A8B"/>
    <w:rsid w:val="00443627"/>
    <w:rsid w:val="006D04AD"/>
    <w:rsid w:val="00705BBF"/>
    <w:rsid w:val="0091751F"/>
    <w:rsid w:val="009F099D"/>
    <w:rsid w:val="00A27871"/>
    <w:rsid w:val="00A40C1D"/>
    <w:rsid w:val="00B3712A"/>
    <w:rsid w:val="00B5186D"/>
    <w:rsid w:val="00BC2577"/>
    <w:rsid w:val="00C004DF"/>
    <w:rsid w:val="00DD06F7"/>
    <w:rsid w:val="00E3653E"/>
    <w:rsid w:val="00E817EE"/>
    <w:rsid w:val="00EB1546"/>
    <w:rsid w:val="00EC7597"/>
    <w:rsid w:val="00EE7B59"/>
    <w:rsid w:val="00F75F94"/>
    <w:rsid w:val="00F916B1"/>
    <w:rsid w:val="00F95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A8B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EC75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C759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rsid w:val="00A40C1D"/>
    <w:rPr>
      <w:rFonts w:cs="Times New Roman"/>
      <w:color w:val="0000FF"/>
      <w:u w:val="single"/>
    </w:rPr>
  </w:style>
  <w:style w:type="character" w:customStyle="1" w:styleId="ncl">
    <w:name w:val="_ncl"/>
    <w:basedOn w:val="DefaultParagraphFont"/>
    <w:uiPriority w:val="99"/>
    <w:rsid w:val="00B3712A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6D04AD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www.udemy.com/fr/topic/postman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juldrxDrSH0&amp;list=PLhW3qG5bs-L-oT0GenwPLcJAPD_SiFK3C&amp;index=1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openclassrooms.com/fr/courses/4668056-construisez-des-microservices/5123020-testez-votre-api-grace-a-postman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blog.webnet.fr/presentation-de-postman-outil-multifonction-pour-api-web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5.png"/><Relationship Id="rId10" Type="http://schemas.openxmlformats.org/officeDocument/2006/relationships/image" Target="media/image7.png"/><Relationship Id="rId19" Type="http://schemas.openxmlformats.org/officeDocument/2006/relationships/hyperlink" Target="https://support.brightcove.com/fr/use-postman-api-request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602</TotalTime>
  <Pages>10</Pages>
  <Words>199</Words>
  <Characters>1100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Sialer</dc:creator>
  <cp:keywords/>
  <dc:description/>
  <cp:lastModifiedBy>Alberto</cp:lastModifiedBy>
  <cp:revision>10</cp:revision>
  <dcterms:created xsi:type="dcterms:W3CDTF">2019-10-09T13:34:00Z</dcterms:created>
  <dcterms:modified xsi:type="dcterms:W3CDTF">2019-10-21T01:14:00Z</dcterms:modified>
</cp:coreProperties>
</file>